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52DE" w14:textId="77777777" w:rsidR="00E63ABF" w:rsidRDefault="00E63ABF">
      <w:pPr>
        <w:pStyle w:val="Sinespaciado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alias w:val="Nombre del currículo"/>
        <w:tag w:val="Nombre del currículo"/>
        <w:id w:val="1257551780"/>
        <w:placeholder>
          <w:docPart w:val="892E6CE8213F42F5B91C32882A5670EB"/>
        </w:placeholder>
        <w:docPartList>
          <w:docPartGallery w:val="Quick Parts"/>
          <w:docPartCategory w:val=" Nombre del currículo"/>
        </w:docPartList>
      </w:sdtPr>
      <w:sdtContent>
        <w:p w14:paraId="55F2D9A7" w14:textId="4EF38B7B" w:rsidR="00E63ABF" w:rsidRDefault="00000000" w:rsidP="00A72BBC">
          <w:pPr>
            <w:pStyle w:val="Ttulo"/>
            <w:spacing w:before="120"/>
          </w:pPr>
          <w:sdt>
            <w:sdtPr>
              <w:alias w:val="Autor"/>
              <w:tag w:val=""/>
              <w:id w:val="-1792899604"/>
              <w:placeholder>
                <w:docPart w:val="EE02AA684C7E425A84F47E6D05FB964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C6736B">
                <w:t>Joel Miguel Valente</w:t>
              </w:r>
            </w:sdtContent>
          </w:sdt>
        </w:p>
        <w:p w14:paraId="6094AEB0" w14:textId="77777777" w:rsidR="00E63ABF" w:rsidRPr="001D789D" w:rsidRDefault="00000000" w:rsidP="001D789D">
          <w:pPr>
            <w:spacing w:after="0" w:line="240" w:lineRule="auto"/>
            <w:jc w:val="center"/>
            <w:rPr>
              <w:color w:val="2F5897" w:themeColor="text2"/>
              <w:sz w:val="24"/>
            </w:rPr>
          </w:pPr>
          <w:sdt>
            <w:sdtPr>
              <w:rPr>
                <w:color w:val="2F5897" w:themeColor="text2"/>
                <w:sz w:val="24"/>
              </w:rPr>
              <w:alias w:val="Dirección de correo electrónico"/>
              <w:tag w:val=""/>
              <w:id w:val="492224369"/>
              <w:placeholder>
                <w:docPart w:val="749571C694C440DD970D2F6D1198FCC3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r w:rsidR="0061656C" w:rsidRPr="001D789D">
                <w:rPr>
                  <w:color w:val="2F5897" w:themeColor="text2"/>
                  <w:sz w:val="24"/>
                </w:rPr>
                <w:t>joelmiguelvalente@gmail.com</w:t>
              </w:r>
            </w:sdtContent>
          </w:sdt>
        </w:p>
        <w:p w14:paraId="42FE79AB" w14:textId="77777777" w:rsidR="00E63ABF" w:rsidRDefault="00000000">
          <w:pPr>
            <w:jc w:val="center"/>
          </w:pPr>
        </w:p>
      </w:sdtContent>
    </w:sdt>
    <w:p w14:paraId="378E65E5" w14:textId="77777777" w:rsidR="00264DF5" w:rsidRPr="00264DF5" w:rsidRDefault="00264DF5" w:rsidP="007D5674">
      <w:pPr>
        <w:pStyle w:val="Ttulo1"/>
        <w:spacing w:before="0" w:after="60"/>
        <w:rPr>
          <w:color w:val="auto"/>
          <w:sz w:val="24"/>
          <w:lang w:val="es-ES"/>
        </w:rPr>
      </w:pPr>
      <w:r w:rsidRPr="00264DF5">
        <w:rPr>
          <w:color w:val="auto"/>
          <w:sz w:val="24"/>
          <w:lang w:val="es-ES"/>
        </w:rPr>
        <w:t xml:space="preserve">Fecha de </w:t>
      </w:r>
      <w:proofErr w:type="spellStart"/>
      <w:r w:rsidRPr="00264DF5">
        <w:rPr>
          <w:color w:val="auto"/>
          <w:sz w:val="24"/>
          <w:lang w:val="es-ES"/>
        </w:rPr>
        <w:t>Nac</w:t>
      </w:r>
      <w:proofErr w:type="spellEnd"/>
      <w:r w:rsidRPr="00264DF5">
        <w:rPr>
          <w:color w:val="auto"/>
          <w:sz w:val="24"/>
          <w:lang w:val="es-ES"/>
        </w:rPr>
        <w:t xml:space="preserve">.: 06 </w:t>
      </w:r>
      <w:proofErr w:type="gramStart"/>
      <w:r w:rsidRPr="00264DF5">
        <w:rPr>
          <w:color w:val="auto"/>
          <w:sz w:val="24"/>
          <w:lang w:val="es-ES"/>
        </w:rPr>
        <w:t>Diciembre</w:t>
      </w:r>
      <w:proofErr w:type="gramEnd"/>
      <w:r w:rsidRPr="00264DF5">
        <w:rPr>
          <w:color w:val="auto"/>
          <w:sz w:val="24"/>
          <w:lang w:val="es-ES"/>
        </w:rPr>
        <w:t xml:space="preserve"> 1992</w:t>
      </w:r>
    </w:p>
    <w:p w14:paraId="6CE7D4AF" w14:textId="77777777" w:rsidR="00264DF5" w:rsidRPr="00264DF5" w:rsidRDefault="00264DF5" w:rsidP="007D5674">
      <w:pPr>
        <w:pStyle w:val="Ttulo1"/>
        <w:spacing w:before="0" w:after="60"/>
        <w:rPr>
          <w:color w:val="auto"/>
          <w:sz w:val="24"/>
          <w:lang w:val="es-ES"/>
        </w:rPr>
      </w:pPr>
      <w:r w:rsidRPr="00264DF5">
        <w:rPr>
          <w:color w:val="auto"/>
          <w:sz w:val="24"/>
          <w:lang w:val="es-ES"/>
        </w:rPr>
        <w:t>D.N.I: 37.170.929</w:t>
      </w:r>
    </w:p>
    <w:p w14:paraId="14D73D41" w14:textId="77777777" w:rsidR="00264DF5" w:rsidRPr="00264DF5" w:rsidRDefault="00264DF5" w:rsidP="007D5674">
      <w:pPr>
        <w:pStyle w:val="Ttulo1"/>
        <w:spacing w:before="0" w:after="60"/>
        <w:rPr>
          <w:color w:val="auto"/>
          <w:sz w:val="24"/>
          <w:lang w:val="es-ES"/>
        </w:rPr>
      </w:pPr>
      <w:r w:rsidRPr="00264DF5">
        <w:rPr>
          <w:color w:val="auto"/>
          <w:sz w:val="24"/>
          <w:lang w:val="es-ES"/>
        </w:rPr>
        <w:t>Cuil: 20-37170929-1</w:t>
      </w:r>
    </w:p>
    <w:p w14:paraId="2055ADDF" w14:textId="77777777" w:rsidR="00264DF5" w:rsidRPr="00264DF5" w:rsidRDefault="00264DF5" w:rsidP="007D5674">
      <w:pPr>
        <w:pStyle w:val="Ttulo1"/>
        <w:spacing w:before="0" w:after="60"/>
        <w:rPr>
          <w:color w:val="auto"/>
          <w:sz w:val="24"/>
          <w:lang w:val="es-ES"/>
        </w:rPr>
      </w:pPr>
      <w:r w:rsidRPr="00264DF5">
        <w:rPr>
          <w:color w:val="auto"/>
          <w:sz w:val="24"/>
          <w:lang w:val="es-ES"/>
        </w:rPr>
        <w:t>Estado civil: Soltero</w:t>
      </w:r>
    </w:p>
    <w:p w14:paraId="0E93B712" w14:textId="08E32CD5" w:rsidR="0041639F" w:rsidRDefault="00FE6F8A" w:rsidP="0045397D">
      <w:pPr>
        <w:pStyle w:val="Ttulo1"/>
        <w:spacing w:before="0" w:after="60"/>
        <w:rPr>
          <w:color w:val="auto"/>
          <w:sz w:val="24"/>
          <w:lang w:val="es-ES"/>
        </w:rPr>
      </w:pPr>
      <w:r>
        <w:rPr>
          <w:color w:val="auto"/>
          <w:sz w:val="24"/>
          <w:lang w:val="es-ES"/>
        </w:rPr>
        <w:t xml:space="preserve">Nacionalidad: </w:t>
      </w:r>
      <w:proofErr w:type="gramStart"/>
      <w:r>
        <w:rPr>
          <w:color w:val="auto"/>
          <w:sz w:val="24"/>
          <w:lang w:val="es-ES"/>
        </w:rPr>
        <w:t>Argentino</w:t>
      </w:r>
      <w:proofErr w:type="gramEnd"/>
      <w:r w:rsidR="0041639F" w:rsidRPr="0041639F">
        <w:rPr>
          <w:color w:val="auto"/>
          <w:sz w:val="24"/>
          <w:lang w:val="es-ES"/>
        </w:rPr>
        <w:t xml:space="preserve"> </w:t>
      </w:r>
    </w:p>
    <w:p w14:paraId="53E2EB94" w14:textId="77777777" w:rsidR="0041639F" w:rsidRDefault="0041639F" w:rsidP="0041639F">
      <w:pPr>
        <w:pStyle w:val="Ttulo1"/>
        <w:spacing w:before="0" w:after="60"/>
        <w:rPr>
          <w:color w:val="auto"/>
          <w:sz w:val="24"/>
          <w:lang w:val="es-ES"/>
        </w:rPr>
      </w:pPr>
      <w:r>
        <w:rPr>
          <w:color w:val="auto"/>
          <w:sz w:val="24"/>
          <w:lang w:val="es-ES"/>
        </w:rPr>
        <w:t>Celular: 011-15-53891106</w:t>
      </w:r>
    </w:p>
    <w:p w14:paraId="437475E4" w14:textId="524CBB17" w:rsidR="001D789D" w:rsidRDefault="001D789D" w:rsidP="0041639F">
      <w:pPr>
        <w:pStyle w:val="Ttulo1"/>
        <w:spacing w:before="0" w:after="60"/>
        <w:rPr>
          <w:color w:val="auto"/>
          <w:sz w:val="24"/>
          <w:lang w:val="es-ES"/>
        </w:rPr>
      </w:pPr>
      <w:r>
        <w:rPr>
          <w:color w:val="auto"/>
          <w:sz w:val="24"/>
          <w:lang w:val="es-ES"/>
        </w:rPr>
        <w:t>Dirección: Paso de Uspallata 2405</w:t>
      </w:r>
      <w:r w:rsidR="00284F5A">
        <w:rPr>
          <w:color w:val="auto"/>
          <w:sz w:val="24"/>
          <w:lang w:val="es-ES"/>
        </w:rPr>
        <w:t>, Grand Bourg</w:t>
      </w:r>
    </w:p>
    <w:p w14:paraId="65DB7F99" w14:textId="6DFB395B" w:rsidR="00DA32AA" w:rsidRDefault="00DA32AA" w:rsidP="00DA32AA">
      <w:pPr>
        <w:pStyle w:val="Encabezadodeseccin"/>
        <w:rPr>
          <w:lang w:val="es-ES"/>
        </w:rPr>
      </w:pPr>
      <w:r>
        <w:rPr>
          <w:lang w:val="es-ES"/>
        </w:rPr>
        <w:t>Objetivos</w:t>
      </w:r>
    </w:p>
    <w:p w14:paraId="30BAED45" w14:textId="3EBD9FA1" w:rsidR="00DA32AA" w:rsidRPr="0041639F" w:rsidRDefault="009A55B3" w:rsidP="009A55B3">
      <w:pPr>
        <w:rPr>
          <w:rFonts w:asciiTheme="majorHAnsi" w:hAnsiTheme="majorHAnsi"/>
        </w:rPr>
      </w:pPr>
      <w:r w:rsidRPr="009A55B3">
        <w:rPr>
          <w:rFonts w:asciiTheme="majorHAnsi" w:hAnsiTheme="majorHAnsi"/>
          <w:lang w:val="es-ES"/>
        </w:rPr>
        <w:t>B</w:t>
      </w:r>
      <w:r w:rsidR="00CC504A" w:rsidRPr="00CC504A">
        <w:rPr>
          <w:rFonts w:asciiTheme="majorHAnsi" w:hAnsiTheme="majorHAnsi"/>
          <w:lang w:val="es-ES"/>
        </w:rPr>
        <w:t>usco una posición desafiante en el área operativa de una empresa donde pueda aplicar mi sólida capacidad organizativa, orientación a los resultados y habilidades de trabajo en equipo para impulsar el crecimiento, mejorar la eficiencia operativa y contribuir al éxito general de la organización.</w:t>
      </w:r>
    </w:p>
    <w:p w14:paraId="0E2D3DFF" w14:textId="77777777" w:rsidR="00DA32AA" w:rsidRDefault="00DA32AA" w:rsidP="00DA32AA">
      <w:pPr>
        <w:pStyle w:val="Encabezadodeseccin"/>
      </w:pPr>
      <w:r>
        <w:rPr>
          <w:lang w:val="es-ES"/>
        </w:rPr>
        <w:t>Autoconocimiento</w:t>
      </w:r>
    </w:p>
    <w:p w14:paraId="78B00F83" w14:textId="77777777" w:rsidR="00DA32AA" w:rsidRPr="0041639F" w:rsidRDefault="00DA32AA" w:rsidP="00DA32AA">
      <w:pPr>
        <w:spacing w:after="0"/>
        <w:rPr>
          <w:rFonts w:asciiTheme="majorHAnsi" w:hAnsiTheme="majorHAnsi"/>
        </w:rPr>
      </w:pPr>
      <w:r w:rsidRPr="0041639F">
        <w:rPr>
          <w:rFonts w:asciiTheme="majorHAnsi" w:hAnsiTheme="majorHAnsi"/>
        </w:rPr>
        <w:t>Cuento con una gran capacidad de organización en mi trabajo.</w:t>
      </w:r>
    </w:p>
    <w:p w14:paraId="1550176B" w14:textId="09505DB6" w:rsidR="00DA32AA" w:rsidRPr="0041639F" w:rsidRDefault="00DA32AA" w:rsidP="00DA32AA">
      <w:pPr>
        <w:spacing w:after="0"/>
        <w:rPr>
          <w:rFonts w:asciiTheme="majorHAnsi" w:hAnsiTheme="majorHAnsi"/>
          <w:color w:val="000000"/>
        </w:rPr>
      </w:pPr>
      <w:r w:rsidRPr="0041639F">
        <w:rPr>
          <w:rFonts w:asciiTheme="majorHAnsi" w:hAnsiTheme="majorHAnsi"/>
        </w:rPr>
        <w:t>Me caracteriz</w:t>
      </w:r>
      <w:r w:rsidR="00A63DE5" w:rsidRPr="0041639F">
        <w:rPr>
          <w:rFonts w:asciiTheme="majorHAnsi" w:hAnsiTheme="majorHAnsi"/>
        </w:rPr>
        <w:t>ó</w:t>
      </w:r>
      <w:r w:rsidRPr="0041639F">
        <w:rPr>
          <w:rFonts w:asciiTheme="majorHAnsi" w:hAnsiTheme="majorHAnsi"/>
        </w:rPr>
        <w:t xml:space="preserve"> por mi orientación a los resultados, dinamismo y responsabilidad. Asimismo, me destaco por mi capacidad de aprendizaje y la buena disposición a trabajo en equipo</w:t>
      </w:r>
      <w:r w:rsidR="00A63DE5" w:rsidRPr="0041639F">
        <w:rPr>
          <w:rFonts w:asciiTheme="majorHAnsi" w:hAnsiTheme="majorHAnsi"/>
        </w:rPr>
        <w:t>.</w:t>
      </w:r>
    </w:p>
    <w:p w14:paraId="3C9F1D0B" w14:textId="6B27BC12" w:rsidR="00ED5E48" w:rsidRDefault="001D789D" w:rsidP="00ED5E48">
      <w:pPr>
        <w:pStyle w:val="Ttulo1"/>
        <w:rPr>
          <w:lang w:val="es-ES"/>
        </w:rPr>
      </w:pPr>
      <w:r>
        <w:rPr>
          <w:lang w:val="es-ES"/>
        </w:rPr>
        <w:t>Estudios extras:</w:t>
      </w:r>
      <w:r w:rsidR="007D5674">
        <w:rPr>
          <w:lang w:val="es-ES"/>
        </w:rPr>
        <w:t xml:space="preserve"> </w:t>
      </w:r>
    </w:p>
    <w:p w14:paraId="61D04A64" w14:textId="01FF9FAC" w:rsidR="009A55B3" w:rsidRDefault="009A55B3" w:rsidP="009A55B3">
      <w:pPr>
        <w:pStyle w:val="Subseccin"/>
      </w:pPr>
      <w:r>
        <w:t>Centro de Formación Profesional 401</w:t>
      </w:r>
    </w:p>
    <w:p w14:paraId="0EC2CCDA" w14:textId="026B10D2" w:rsidR="009A55B3" w:rsidRPr="001D789D" w:rsidRDefault="009A55B3" w:rsidP="009A55B3">
      <w:pPr>
        <w:spacing w:after="0"/>
        <w:rPr>
          <w:b/>
          <w:bCs/>
          <w:i/>
          <w:iCs/>
          <w:color w:val="6076B4" w:themeColor="accent1"/>
        </w:rPr>
      </w:pPr>
      <w:r>
        <w:rPr>
          <w:b/>
          <w:bCs/>
          <w:i/>
          <w:iCs/>
          <w:color w:val="6076B4" w:themeColor="accent1"/>
        </w:rPr>
        <w:t xml:space="preserve">01 </w:t>
      </w:r>
      <w:proofErr w:type="gramStart"/>
      <w:r>
        <w:rPr>
          <w:b/>
          <w:bCs/>
          <w:i/>
          <w:iCs/>
          <w:color w:val="6076B4" w:themeColor="accent1"/>
        </w:rPr>
        <w:t>Marzo</w:t>
      </w:r>
      <w:proofErr w:type="gramEnd"/>
      <w:r>
        <w:rPr>
          <w:b/>
          <w:bCs/>
          <w:i/>
          <w:iCs/>
          <w:color w:val="6076B4" w:themeColor="accent1"/>
        </w:rPr>
        <w:t xml:space="preserve"> 2023 – hasta </w:t>
      </w:r>
      <w:r w:rsidR="009705E9">
        <w:rPr>
          <w:b/>
          <w:bCs/>
          <w:i/>
          <w:iCs/>
          <w:color w:val="6076B4" w:themeColor="accent1"/>
        </w:rPr>
        <w:t xml:space="preserve">20 </w:t>
      </w:r>
      <w:r>
        <w:rPr>
          <w:b/>
          <w:bCs/>
          <w:i/>
          <w:iCs/>
          <w:color w:val="6076B4" w:themeColor="accent1"/>
        </w:rPr>
        <w:t>Diciembre</w:t>
      </w:r>
      <w:r w:rsidR="009705E9">
        <w:rPr>
          <w:b/>
          <w:bCs/>
          <w:i/>
          <w:iCs/>
          <w:color w:val="6076B4" w:themeColor="accent1"/>
        </w:rPr>
        <w:t xml:space="preserve"> 2023</w:t>
      </w:r>
    </w:p>
    <w:p w14:paraId="75A72C05" w14:textId="1D938146" w:rsidR="00E9280F" w:rsidRPr="009A10AE" w:rsidRDefault="00E9280F" w:rsidP="009A55B3">
      <w:pPr>
        <w:spacing w:after="0"/>
        <w:rPr>
          <w:rFonts w:asciiTheme="majorHAnsi" w:hAnsiTheme="majorHAnsi"/>
          <w:sz w:val="18"/>
          <w:szCs w:val="16"/>
          <w:u w:val="single"/>
          <w:lang w:val="es-ES"/>
        </w:rPr>
      </w:pPr>
      <w:r>
        <w:rPr>
          <w:rFonts w:asciiTheme="majorHAnsi" w:hAnsiTheme="majorHAnsi"/>
          <w:sz w:val="24"/>
          <w:lang w:val="es-ES"/>
        </w:rPr>
        <w:t>Curso</w:t>
      </w:r>
      <w:r w:rsidR="00121B9E">
        <w:rPr>
          <w:rFonts w:asciiTheme="majorHAnsi" w:hAnsiTheme="majorHAnsi"/>
          <w:sz w:val="24"/>
          <w:lang w:val="es-ES"/>
        </w:rPr>
        <w:t xml:space="preserve"> actual</w:t>
      </w:r>
      <w:r>
        <w:rPr>
          <w:rFonts w:asciiTheme="majorHAnsi" w:hAnsiTheme="majorHAnsi"/>
          <w:sz w:val="24"/>
          <w:lang w:val="es-ES"/>
        </w:rPr>
        <w:t xml:space="preserve">: </w:t>
      </w:r>
      <w:r w:rsidRPr="005158EA">
        <w:rPr>
          <w:rFonts w:asciiTheme="majorHAnsi" w:hAnsiTheme="majorHAnsi"/>
          <w:b/>
          <w:bCs/>
          <w:sz w:val="24"/>
          <w:lang w:val="es-ES"/>
        </w:rPr>
        <w:t>Tornería</w:t>
      </w:r>
      <w:r>
        <w:rPr>
          <w:rFonts w:asciiTheme="majorHAnsi" w:hAnsiTheme="majorHAnsi"/>
          <w:sz w:val="24"/>
          <w:lang w:val="es-ES"/>
        </w:rPr>
        <w:t xml:space="preserve"> </w:t>
      </w:r>
      <w:r w:rsidR="005158EA">
        <w:rPr>
          <w:rFonts w:asciiTheme="majorHAnsi" w:hAnsiTheme="majorHAnsi"/>
          <w:sz w:val="24"/>
          <w:lang w:val="es-ES"/>
        </w:rPr>
        <w:t>–</w:t>
      </w:r>
      <w:r>
        <w:rPr>
          <w:rFonts w:asciiTheme="majorHAnsi" w:hAnsiTheme="majorHAnsi"/>
          <w:sz w:val="24"/>
          <w:lang w:val="es-ES"/>
        </w:rPr>
        <w:t xml:space="preserve"> </w:t>
      </w:r>
      <w:proofErr w:type="gramStart"/>
      <w:r>
        <w:rPr>
          <w:rFonts w:asciiTheme="majorHAnsi" w:hAnsiTheme="majorHAnsi"/>
          <w:sz w:val="18"/>
          <w:szCs w:val="16"/>
          <w:lang w:val="es-ES"/>
        </w:rPr>
        <w:t>Lun</w:t>
      </w:r>
      <w:r w:rsidR="005158EA">
        <w:rPr>
          <w:rFonts w:asciiTheme="majorHAnsi" w:hAnsiTheme="majorHAnsi"/>
          <w:sz w:val="18"/>
          <w:szCs w:val="16"/>
          <w:lang w:val="es-ES"/>
        </w:rPr>
        <w:t>.</w:t>
      </w:r>
      <w:proofErr w:type="gramEnd"/>
      <w:r>
        <w:rPr>
          <w:rFonts w:asciiTheme="majorHAnsi" w:hAnsiTheme="majorHAnsi"/>
          <w:sz w:val="18"/>
          <w:szCs w:val="16"/>
          <w:lang w:val="es-ES"/>
        </w:rPr>
        <w:t>, Ma</w:t>
      </w:r>
      <w:r w:rsidR="005158EA">
        <w:rPr>
          <w:rFonts w:asciiTheme="majorHAnsi" w:hAnsiTheme="majorHAnsi"/>
          <w:sz w:val="18"/>
          <w:szCs w:val="16"/>
          <w:lang w:val="es-ES"/>
        </w:rPr>
        <w:t>r.</w:t>
      </w:r>
      <w:r>
        <w:rPr>
          <w:rFonts w:asciiTheme="majorHAnsi" w:hAnsiTheme="majorHAnsi"/>
          <w:sz w:val="18"/>
          <w:szCs w:val="16"/>
          <w:lang w:val="es-ES"/>
        </w:rPr>
        <w:t xml:space="preserve"> y Mié</w:t>
      </w:r>
      <w:r w:rsidR="005158EA">
        <w:rPr>
          <w:rFonts w:asciiTheme="majorHAnsi" w:hAnsiTheme="majorHAnsi"/>
          <w:sz w:val="18"/>
          <w:szCs w:val="16"/>
          <w:lang w:val="es-ES"/>
        </w:rPr>
        <w:t>.</w:t>
      </w:r>
      <w:r>
        <w:rPr>
          <w:rFonts w:asciiTheme="majorHAnsi" w:hAnsiTheme="majorHAnsi"/>
          <w:sz w:val="18"/>
          <w:szCs w:val="16"/>
          <w:lang w:val="es-ES"/>
        </w:rPr>
        <w:t xml:space="preserve"> 17:30 a 21:00</w:t>
      </w:r>
    </w:p>
    <w:p w14:paraId="6E78173D" w14:textId="736989ED" w:rsidR="00E9280F" w:rsidRPr="00E9280F" w:rsidRDefault="00E9280F" w:rsidP="009A55B3">
      <w:pPr>
        <w:spacing w:after="0"/>
        <w:rPr>
          <w:rFonts w:asciiTheme="majorHAnsi" w:hAnsiTheme="majorHAnsi"/>
          <w:sz w:val="18"/>
          <w:szCs w:val="16"/>
          <w:lang w:val="es-ES"/>
        </w:rPr>
      </w:pPr>
      <w:r>
        <w:rPr>
          <w:rFonts w:asciiTheme="majorHAnsi" w:hAnsiTheme="majorHAnsi"/>
          <w:sz w:val="24"/>
          <w:lang w:val="es-ES"/>
        </w:rPr>
        <w:t>Curso</w:t>
      </w:r>
      <w:r w:rsidR="00121B9E">
        <w:rPr>
          <w:rFonts w:asciiTheme="majorHAnsi" w:hAnsiTheme="majorHAnsi"/>
          <w:sz w:val="24"/>
          <w:lang w:val="es-ES"/>
        </w:rPr>
        <w:t xml:space="preserve"> actual</w:t>
      </w:r>
      <w:r>
        <w:rPr>
          <w:rFonts w:asciiTheme="majorHAnsi" w:hAnsiTheme="majorHAnsi"/>
          <w:sz w:val="24"/>
          <w:lang w:val="es-ES"/>
        </w:rPr>
        <w:t xml:space="preserve">: </w:t>
      </w:r>
      <w:r w:rsidRPr="005158EA">
        <w:rPr>
          <w:rFonts w:asciiTheme="majorHAnsi" w:hAnsiTheme="majorHAnsi"/>
          <w:b/>
          <w:bCs/>
          <w:sz w:val="24"/>
          <w:lang w:val="es-ES"/>
        </w:rPr>
        <w:t>Energía renovables</w:t>
      </w:r>
      <w:r>
        <w:rPr>
          <w:rFonts w:asciiTheme="majorHAnsi" w:hAnsiTheme="majorHAnsi"/>
          <w:sz w:val="24"/>
          <w:lang w:val="es-ES"/>
        </w:rPr>
        <w:t xml:space="preserve"> </w:t>
      </w:r>
      <w:r w:rsidR="005158EA">
        <w:rPr>
          <w:rFonts w:asciiTheme="majorHAnsi" w:hAnsiTheme="majorHAnsi"/>
          <w:sz w:val="24"/>
          <w:lang w:val="es-ES"/>
        </w:rPr>
        <w:t>–</w:t>
      </w:r>
      <w:r w:rsidRPr="00E9280F">
        <w:rPr>
          <w:rFonts w:asciiTheme="majorHAnsi" w:hAnsiTheme="majorHAnsi"/>
          <w:sz w:val="18"/>
          <w:szCs w:val="16"/>
          <w:lang w:val="es-ES"/>
        </w:rPr>
        <w:t xml:space="preserve"> </w:t>
      </w:r>
      <w:proofErr w:type="gramStart"/>
      <w:r>
        <w:rPr>
          <w:rFonts w:asciiTheme="majorHAnsi" w:hAnsiTheme="majorHAnsi"/>
          <w:sz w:val="18"/>
          <w:szCs w:val="16"/>
          <w:lang w:val="es-ES"/>
        </w:rPr>
        <w:t>Lun</w:t>
      </w:r>
      <w:r w:rsidR="005158EA">
        <w:rPr>
          <w:rFonts w:asciiTheme="majorHAnsi" w:hAnsiTheme="majorHAnsi"/>
          <w:sz w:val="18"/>
          <w:szCs w:val="16"/>
          <w:lang w:val="es-ES"/>
        </w:rPr>
        <w:t>.</w:t>
      </w:r>
      <w:proofErr w:type="gramEnd"/>
      <w:r>
        <w:rPr>
          <w:rFonts w:asciiTheme="majorHAnsi" w:hAnsiTheme="majorHAnsi"/>
          <w:sz w:val="18"/>
          <w:szCs w:val="16"/>
          <w:lang w:val="es-ES"/>
        </w:rPr>
        <w:t>, Mié</w:t>
      </w:r>
      <w:r w:rsidR="005158EA">
        <w:rPr>
          <w:rFonts w:asciiTheme="majorHAnsi" w:hAnsiTheme="majorHAnsi"/>
          <w:sz w:val="18"/>
          <w:szCs w:val="16"/>
          <w:lang w:val="es-ES"/>
        </w:rPr>
        <w:t>.</w:t>
      </w:r>
      <w:r>
        <w:rPr>
          <w:rFonts w:asciiTheme="majorHAnsi" w:hAnsiTheme="majorHAnsi"/>
          <w:sz w:val="18"/>
          <w:szCs w:val="16"/>
          <w:lang w:val="es-ES"/>
        </w:rPr>
        <w:t xml:space="preserve"> y Vie</w:t>
      </w:r>
      <w:r w:rsidR="005158EA">
        <w:rPr>
          <w:rFonts w:asciiTheme="majorHAnsi" w:hAnsiTheme="majorHAnsi"/>
          <w:sz w:val="18"/>
          <w:szCs w:val="16"/>
          <w:lang w:val="es-ES"/>
        </w:rPr>
        <w:t>.</w:t>
      </w:r>
      <w:r>
        <w:rPr>
          <w:rFonts w:asciiTheme="majorHAnsi" w:hAnsiTheme="majorHAnsi"/>
          <w:sz w:val="18"/>
          <w:szCs w:val="16"/>
          <w:lang w:val="es-ES"/>
        </w:rPr>
        <w:t xml:space="preserve"> 08:00 a 11:30 </w:t>
      </w:r>
      <w:r w:rsidRPr="00E9280F">
        <w:rPr>
          <w:rFonts w:asciiTheme="majorHAnsi" w:hAnsiTheme="majorHAnsi"/>
          <w:sz w:val="18"/>
          <w:szCs w:val="16"/>
          <w:lang w:val="es-ES"/>
        </w:rPr>
        <w:t>(</w:t>
      </w:r>
      <w:r>
        <w:rPr>
          <w:rFonts w:asciiTheme="majorHAnsi" w:hAnsiTheme="majorHAnsi"/>
          <w:sz w:val="18"/>
          <w:szCs w:val="16"/>
          <w:lang w:val="es-ES"/>
        </w:rPr>
        <w:t>CFP 401</w:t>
      </w:r>
      <w:r w:rsidR="009A10AE">
        <w:rPr>
          <w:rFonts w:asciiTheme="majorHAnsi" w:hAnsiTheme="majorHAnsi"/>
          <w:sz w:val="18"/>
          <w:szCs w:val="16"/>
          <w:lang w:val="es-ES"/>
        </w:rPr>
        <w:t xml:space="preserve"> en Fundación manos abiertas</w:t>
      </w:r>
      <w:r w:rsidRPr="00E9280F">
        <w:rPr>
          <w:rFonts w:asciiTheme="majorHAnsi" w:hAnsiTheme="majorHAnsi"/>
          <w:sz w:val="18"/>
          <w:szCs w:val="16"/>
          <w:lang w:val="es-ES"/>
        </w:rPr>
        <w:t>, villa de mayo)</w:t>
      </w:r>
    </w:p>
    <w:p w14:paraId="4DAE28A5" w14:textId="77777777" w:rsidR="009A55B3" w:rsidRDefault="009A55B3" w:rsidP="001D789D">
      <w:pPr>
        <w:pStyle w:val="Subseccin"/>
      </w:pPr>
    </w:p>
    <w:p w14:paraId="3F29F92D" w14:textId="1D93E468" w:rsidR="007D5674" w:rsidRDefault="001D789D" w:rsidP="001D789D">
      <w:pPr>
        <w:pStyle w:val="Subseccin"/>
      </w:pPr>
      <w:r>
        <w:t>Centro de Formación Profesional (Gral. Sarmiento)</w:t>
      </w:r>
    </w:p>
    <w:p w14:paraId="48490671" w14:textId="2A091D8D" w:rsidR="001D789D" w:rsidRPr="001D789D" w:rsidRDefault="001D789D" w:rsidP="001D789D">
      <w:pPr>
        <w:spacing w:after="0"/>
        <w:rPr>
          <w:b/>
          <w:bCs/>
          <w:i/>
          <w:iCs/>
          <w:color w:val="6076B4" w:themeColor="accent1"/>
        </w:rPr>
      </w:pPr>
      <w:r>
        <w:rPr>
          <w:b/>
          <w:bCs/>
          <w:i/>
          <w:iCs/>
          <w:color w:val="6076B4" w:themeColor="accent1"/>
        </w:rPr>
        <w:t xml:space="preserve">25 </w:t>
      </w:r>
      <w:proofErr w:type="gramStart"/>
      <w:r>
        <w:rPr>
          <w:b/>
          <w:bCs/>
          <w:i/>
          <w:iCs/>
          <w:color w:val="6076B4" w:themeColor="accent1"/>
        </w:rPr>
        <w:t>Octubre</w:t>
      </w:r>
      <w:proofErr w:type="gramEnd"/>
      <w:r>
        <w:rPr>
          <w:b/>
          <w:bCs/>
          <w:i/>
          <w:iCs/>
          <w:color w:val="6076B4" w:themeColor="accent1"/>
        </w:rPr>
        <w:t xml:space="preserve"> 2014 </w:t>
      </w:r>
      <w:r w:rsidR="00ED5E48">
        <w:rPr>
          <w:b/>
          <w:bCs/>
          <w:i/>
          <w:iCs/>
          <w:color w:val="6076B4" w:themeColor="accent1"/>
        </w:rPr>
        <w:t>- 24 Octubre 2015</w:t>
      </w:r>
    </w:p>
    <w:p w14:paraId="348907C0" w14:textId="77777777" w:rsidR="00284AF4" w:rsidRPr="0041639F" w:rsidRDefault="00D830B0" w:rsidP="00ED5E48">
      <w:pPr>
        <w:spacing w:after="0"/>
        <w:rPr>
          <w:rFonts w:asciiTheme="majorHAnsi" w:hAnsiTheme="majorHAnsi"/>
        </w:rPr>
      </w:pPr>
      <w:r w:rsidRPr="0041639F">
        <w:rPr>
          <w:rFonts w:asciiTheme="majorHAnsi" w:hAnsiTheme="majorHAnsi"/>
          <w:sz w:val="24"/>
          <w:lang w:val="es-ES"/>
        </w:rPr>
        <w:t>Título</w:t>
      </w:r>
      <w:r w:rsidR="001D789D" w:rsidRPr="0041639F">
        <w:rPr>
          <w:rFonts w:asciiTheme="majorHAnsi" w:hAnsiTheme="majorHAnsi"/>
          <w:sz w:val="24"/>
          <w:lang w:val="es-ES"/>
        </w:rPr>
        <w:t xml:space="preserve"> en</w:t>
      </w:r>
      <w:r w:rsidR="00D279D7" w:rsidRPr="0041639F">
        <w:rPr>
          <w:rFonts w:asciiTheme="majorHAnsi" w:hAnsiTheme="majorHAnsi"/>
          <w:sz w:val="24"/>
          <w:lang w:val="es-ES"/>
        </w:rPr>
        <w:t>:</w:t>
      </w:r>
      <w:r w:rsidR="001D789D" w:rsidRPr="0041639F">
        <w:rPr>
          <w:rFonts w:asciiTheme="majorHAnsi" w:hAnsiTheme="majorHAnsi"/>
          <w:sz w:val="24"/>
          <w:lang w:val="es-ES"/>
        </w:rPr>
        <w:t xml:space="preserve"> </w:t>
      </w:r>
      <w:r w:rsidR="001D789D" w:rsidRPr="005158EA">
        <w:rPr>
          <w:rFonts w:asciiTheme="majorHAnsi" w:hAnsiTheme="majorHAnsi"/>
          <w:b/>
          <w:bCs/>
          <w:sz w:val="24"/>
          <w:lang w:val="es-ES"/>
        </w:rPr>
        <w:t>Master en Operador en PC</w:t>
      </w:r>
    </w:p>
    <w:p w14:paraId="07FB1D68" w14:textId="05EA2F27" w:rsidR="001D789D" w:rsidRPr="00284AF4" w:rsidRDefault="00D830B0" w:rsidP="00ED5E48">
      <w:pPr>
        <w:spacing w:after="0"/>
      </w:pPr>
      <w:r w:rsidRPr="0041639F">
        <w:rPr>
          <w:rFonts w:asciiTheme="majorHAnsi" w:hAnsiTheme="majorHAnsi"/>
          <w:sz w:val="24"/>
          <w:lang w:val="es-ES"/>
        </w:rPr>
        <w:t>Título</w:t>
      </w:r>
      <w:r w:rsidR="001D789D" w:rsidRPr="0041639F">
        <w:rPr>
          <w:rFonts w:asciiTheme="majorHAnsi" w:hAnsiTheme="majorHAnsi"/>
          <w:sz w:val="24"/>
          <w:lang w:val="es-ES"/>
        </w:rPr>
        <w:t xml:space="preserve"> en</w:t>
      </w:r>
      <w:r w:rsidR="00D279D7" w:rsidRPr="0041639F">
        <w:rPr>
          <w:rFonts w:asciiTheme="majorHAnsi" w:hAnsiTheme="majorHAnsi"/>
          <w:sz w:val="24"/>
          <w:lang w:val="es-ES"/>
        </w:rPr>
        <w:t>:</w:t>
      </w:r>
      <w:r w:rsidR="001D789D" w:rsidRPr="0041639F">
        <w:rPr>
          <w:rFonts w:asciiTheme="majorHAnsi" w:hAnsiTheme="majorHAnsi"/>
          <w:sz w:val="24"/>
          <w:lang w:val="es-ES"/>
        </w:rPr>
        <w:t xml:space="preserve"> </w:t>
      </w:r>
      <w:r w:rsidR="001D789D" w:rsidRPr="005158EA">
        <w:rPr>
          <w:rFonts w:asciiTheme="majorHAnsi" w:hAnsiTheme="majorHAnsi"/>
          <w:b/>
          <w:bCs/>
          <w:sz w:val="24"/>
          <w:lang w:val="es-ES"/>
        </w:rPr>
        <w:t xml:space="preserve">Inglés </w:t>
      </w:r>
      <w:r w:rsidR="00CE6666" w:rsidRPr="005158EA">
        <w:rPr>
          <w:rFonts w:asciiTheme="majorHAnsi" w:hAnsiTheme="majorHAnsi"/>
          <w:b/>
          <w:bCs/>
          <w:sz w:val="24"/>
          <w:lang w:val="es-ES"/>
        </w:rPr>
        <w:t>Nivel</w:t>
      </w:r>
      <w:r w:rsidR="00CE6666" w:rsidRPr="005158EA">
        <w:rPr>
          <w:b/>
          <w:bCs/>
          <w:sz w:val="24"/>
          <w:lang w:val="es-ES"/>
        </w:rPr>
        <w:t xml:space="preserve"> 1</w:t>
      </w:r>
    </w:p>
    <w:p w14:paraId="2158E4DD" w14:textId="4C9B9FE3" w:rsidR="0061656C" w:rsidRDefault="001B102A" w:rsidP="001B39C7">
      <w:pPr>
        <w:pStyle w:val="Encabezadodeseccin"/>
      </w:pPr>
      <w:r>
        <w:rPr>
          <w:lang w:val="es-ES"/>
        </w:rPr>
        <w:t>Educación</w:t>
      </w:r>
      <w:r w:rsidR="00AE02B0">
        <w:t xml:space="preserve"> </w:t>
      </w:r>
    </w:p>
    <w:p w14:paraId="6A50C408" w14:textId="77777777" w:rsidR="0061656C" w:rsidRDefault="0061656C" w:rsidP="0061656C">
      <w:pPr>
        <w:pStyle w:val="Subseccin"/>
      </w:pPr>
      <w:r>
        <w:t>Sede N°16 (Nocturna)</w:t>
      </w:r>
    </w:p>
    <w:p w14:paraId="035D16FF" w14:textId="554C936D" w:rsidR="001B39C7" w:rsidRDefault="0061656C" w:rsidP="001B39C7">
      <w:pPr>
        <w:spacing w:after="0"/>
        <w:rPr>
          <w:b/>
          <w:bCs/>
          <w:i/>
          <w:iCs/>
          <w:color w:val="6076B4" w:themeColor="accent1"/>
        </w:rPr>
      </w:pPr>
      <w:r>
        <w:rPr>
          <w:b/>
          <w:bCs/>
          <w:i/>
          <w:iCs/>
          <w:color w:val="6076B4" w:themeColor="accent1"/>
        </w:rPr>
        <w:t xml:space="preserve">2014 </w:t>
      </w:r>
      <w:r w:rsidR="001B39C7">
        <w:rPr>
          <w:b/>
          <w:bCs/>
          <w:i/>
          <w:iCs/>
          <w:color w:val="6076B4" w:themeColor="accent1"/>
        </w:rPr>
        <w:t>–</w:t>
      </w:r>
      <w:r>
        <w:rPr>
          <w:b/>
          <w:bCs/>
          <w:i/>
          <w:iCs/>
          <w:color w:val="6076B4" w:themeColor="accent1"/>
        </w:rPr>
        <w:t xml:space="preserve"> 2014</w:t>
      </w:r>
    </w:p>
    <w:p w14:paraId="5C23C5CE" w14:textId="6B787258" w:rsidR="0061656C" w:rsidRDefault="0061656C" w:rsidP="001B39C7">
      <w:pPr>
        <w:pStyle w:val="Prrafodelista"/>
        <w:numPr>
          <w:ilvl w:val="0"/>
          <w:numId w:val="8"/>
        </w:numPr>
        <w:spacing w:after="0"/>
      </w:pPr>
      <w:r>
        <w:t>Ba</w:t>
      </w:r>
      <w:r w:rsidR="001B39C7">
        <w:t>chiller con orientación en Ciencias Sociales</w:t>
      </w:r>
    </w:p>
    <w:p w14:paraId="63686253" w14:textId="69F94E41" w:rsidR="00E63ABF" w:rsidRDefault="001B102A">
      <w:pPr>
        <w:pStyle w:val="Encabezadodeseccin"/>
        <w:rPr>
          <w:lang w:val="es-ES"/>
        </w:rPr>
      </w:pPr>
      <w:r>
        <w:rPr>
          <w:lang w:val="es-ES"/>
        </w:rPr>
        <w:lastRenderedPageBreak/>
        <w:t>Experiencia</w:t>
      </w:r>
    </w:p>
    <w:p w14:paraId="52B51205" w14:textId="76929C59" w:rsidR="009705E9" w:rsidRDefault="009705E9" w:rsidP="009705E9">
      <w:pPr>
        <w:pStyle w:val="Sinespaciado"/>
        <w:rPr>
          <w:color w:val="404040" w:themeColor="text1" w:themeTint="BF"/>
          <w:sz w:val="24"/>
          <w:szCs w:val="24"/>
          <w:lang w:val="es-ES"/>
        </w:rPr>
      </w:pPr>
      <w:r>
        <w:rPr>
          <w:lang w:val="es-ES"/>
        </w:rPr>
        <w:t xml:space="preserve">Proyectista </w:t>
      </w:r>
      <w:r w:rsidRPr="009705E9">
        <w:rPr>
          <w:i/>
          <w:iCs/>
          <w:lang w:val="es-ES"/>
        </w:rPr>
        <w:t>(Novato)</w:t>
      </w:r>
    </w:p>
    <w:p w14:paraId="078138B7" w14:textId="0C24019C" w:rsidR="009705E9" w:rsidRDefault="009705E9" w:rsidP="009705E9">
      <w:pPr>
        <w:pStyle w:val="Fechadesubseccin"/>
        <w:rPr>
          <w:b/>
          <w:bCs/>
          <w:i/>
          <w:iCs/>
        </w:rPr>
      </w:pPr>
      <w:r>
        <w:rPr>
          <w:rStyle w:val="nfasisintenso"/>
          <w:b w:val="0"/>
          <w:i w:val="0"/>
        </w:rPr>
        <w:t>CF Equipamiento</w:t>
      </w:r>
      <w:r>
        <w:rPr>
          <w:rStyle w:val="nfasisintenso"/>
          <w:b w:val="0"/>
          <w:i w:val="0"/>
        </w:rPr>
        <w:t xml:space="preserve"> </w:t>
      </w:r>
      <w:r>
        <w:rPr>
          <w:b/>
          <w:bCs/>
          <w:i/>
          <w:iCs/>
        </w:rPr>
        <w:t>– 2</w:t>
      </w:r>
      <w:r>
        <w:rPr>
          <w:b/>
          <w:bCs/>
          <w:i/>
          <w:iCs/>
        </w:rPr>
        <w:t>8</w:t>
      </w:r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Noviembre</w:t>
      </w:r>
      <w:proofErr w:type="gramEnd"/>
      <w:r>
        <w:rPr>
          <w:b/>
          <w:bCs/>
          <w:i/>
          <w:iCs/>
        </w:rPr>
        <w:t xml:space="preserve"> 2023 </w:t>
      </w:r>
      <w:r>
        <w:rPr>
          <w:i/>
          <w:iCs/>
        </w:rPr>
        <w:t xml:space="preserve">– </w:t>
      </w:r>
      <w:r>
        <w:rPr>
          <w:b/>
          <w:bCs/>
          <w:i/>
          <w:iCs/>
        </w:rPr>
        <w:t>Actualidad</w:t>
      </w:r>
    </w:p>
    <w:p w14:paraId="0369715E" w14:textId="01E918BF" w:rsidR="009705E9" w:rsidRDefault="009705E9" w:rsidP="009705E9">
      <w:pPr>
        <w:pStyle w:val="Fechadesubseccin"/>
        <w:rPr>
          <w:rFonts w:asciiTheme="majorHAnsi" w:hAnsiTheme="majorHAnsi"/>
        </w:rPr>
      </w:pPr>
      <w:r>
        <w:rPr>
          <w:rFonts w:asciiTheme="majorHAnsi" w:hAnsiTheme="majorHAnsi"/>
        </w:rPr>
        <w:t>Crear el diseño 3D y planos para máquinas de gimnasio</w:t>
      </w:r>
    </w:p>
    <w:p w14:paraId="41CA36DC" w14:textId="77777777" w:rsidR="009705E9" w:rsidRDefault="009705E9" w:rsidP="009705E9">
      <w:pPr>
        <w:pStyle w:val="Fechadesubseccin"/>
        <w:rPr>
          <w:rFonts w:asciiTheme="majorHAnsi" w:hAnsiTheme="majorHAnsi"/>
        </w:rPr>
      </w:pPr>
    </w:p>
    <w:p w14:paraId="6FCBD83B" w14:textId="5E59071B" w:rsidR="00042E2A" w:rsidRDefault="00042E2A" w:rsidP="00042E2A">
      <w:pPr>
        <w:pStyle w:val="Sinespaciado"/>
        <w:rPr>
          <w:color w:val="404040" w:themeColor="text1" w:themeTint="BF"/>
          <w:sz w:val="24"/>
          <w:szCs w:val="24"/>
          <w:lang w:val="es-ES"/>
        </w:rPr>
      </w:pPr>
      <w:r>
        <w:rPr>
          <w:lang w:val="es-ES"/>
        </w:rPr>
        <w:t>Operario</w:t>
      </w:r>
      <w:r w:rsidR="00E9280F">
        <w:rPr>
          <w:lang w:val="es-ES"/>
        </w:rPr>
        <w:t xml:space="preserve"> </w:t>
      </w:r>
      <w:r w:rsidR="001B39C7">
        <w:rPr>
          <w:lang w:val="es-ES"/>
        </w:rPr>
        <w:t>– (Tel: 11-31052764)</w:t>
      </w:r>
    </w:p>
    <w:p w14:paraId="3B60DF07" w14:textId="0A13E3D6" w:rsidR="00E76402" w:rsidRDefault="008D5FCD" w:rsidP="00E76402">
      <w:pPr>
        <w:pStyle w:val="Fechadesubseccin"/>
        <w:rPr>
          <w:b/>
          <w:bCs/>
          <w:i/>
          <w:iCs/>
        </w:rPr>
      </w:pPr>
      <w:r>
        <w:rPr>
          <w:rStyle w:val="nfasisintenso"/>
          <w:b w:val="0"/>
          <w:i w:val="0"/>
        </w:rPr>
        <w:t>Sin nombre</w:t>
      </w:r>
      <w:r w:rsidR="00042E2A">
        <w:rPr>
          <w:rStyle w:val="nfasisintenso"/>
          <w:b w:val="0"/>
          <w:i w:val="0"/>
        </w:rPr>
        <w:t xml:space="preserve"> </w:t>
      </w:r>
      <w:r w:rsidR="00042E2A">
        <w:rPr>
          <w:b/>
          <w:bCs/>
          <w:i/>
          <w:iCs/>
        </w:rPr>
        <w:t xml:space="preserve">– 24 Enero 2023 </w:t>
      </w:r>
      <w:r w:rsidR="00042E2A">
        <w:rPr>
          <w:i/>
          <w:iCs/>
        </w:rPr>
        <w:t>–</w:t>
      </w:r>
      <w:r w:rsidR="00E76402">
        <w:rPr>
          <w:i/>
          <w:iCs/>
        </w:rPr>
        <w:t xml:space="preserve"> </w:t>
      </w:r>
      <w:r w:rsidR="00E76402" w:rsidRPr="00E76402">
        <w:rPr>
          <w:b/>
          <w:bCs/>
          <w:i/>
          <w:iCs/>
        </w:rPr>
        <w:t>08 Febrero</w:t>
      </w:r>
      <w:r w:rsidR="00E76402">
        <w:rPr>
          <w:b/>
          <w:bCs/>
          <w:i/>
          <w:iCs/>
        </w:rPr>
        <w:t xml:space="preserve"> 2023 </w:t>
      </w:r>
      <w:r w:rsidR="005158EA">
        <w:rPr>
          <w:i/>
          <w:iCs/>
        </w:rPr>
        <w:t>– (</w:t>
      </w:r>
      <w:r w:rsidR="005158EA">
        <w:rPr>
          <w:i/>
          <w:iCs/>
          <w:lang w:val="es-ES"/>
        </w:rPr>
        <w:t>Eventual</w:t>
      </w:r>
      <w:r w:rsidR="005158EA" w:rsidRPr="00042E2A">
        <w:rPr>
          <w:i/>
          <w:iCs/>
          <w:lang w:val="es-ES"/>
        </w:rPr>
        <w:t>)</w:t>
      </w:r>
    </w:p>
    <w:p w14:paraId="4CB0BC3D" w14:textId="20774567" w:rsidR="00042E2A" w:rsidRDefault="00042E2A" w:rsidP="00E76402">
      <w:pPr>
        <w:pStyle w:val="Fechadesubseccin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Armado, Embalaje, Carga y Descarga de los productos </w:t>
      </w:r>
    </w:p>
    <w:p w14:paraId="1AAE4BF3" w14:textId="77777777" w:rsidR="00E9280F" w:rsidRPr="00042E2A" w:rsidRDefault="00E9280F" w:rsidP="00E76402">
      <w:pPr>
        <w:pStyle w:val="Fechadesubseccin"/>
        <w:rPr>
          <w:rFonts w:asciiTheme="majorHAnsi" w:hAnsiTheme="majorHAnsi"/>
          <w:lang w:val="es-ES"/>
        </w:rPr>
      </w:pPr>
    </w:p>
    <w:p w14:paraId="7F2A66F2" w14:textId="4240D824" w:rsidR="00C11F24" w:rsidRDefault="00C11F24" w:rsidP="00C11F24">
      <w:pPr>
        <w:pStyle w:val="Sinespaciado"/>
        <w:rPr>
          <w:color w:val="404040" w:themeColor="text1" w:themeTint="BF"/>
          <w:sz w:val="24"/>
          <w:szCs w:val="24"/>
          <w:lang w:val="es-ES"/>
        </w:rPr>
      </w:pPr>
      <w:r>
        <w:rPr>
          <w:color w:val="404040" w:themeColor="text1" w:themeTint="BF"/>
          <w:sz w:val="24"/>
          <w:szCs w:val="24"/>
          <w:lang w:val="es-ES"/>
        </w:rPr>
        <w:t>Repartidor/Delivery</w:t>
      </w:r>
    </w:p>
    <w:p w14:paraId="358C541F" w14:textId="7ACA9279" w:rsidR="00C11F24" w:rsidRDefault="008D5FCD" w:rsidP="00C11F24">
      <w:pPr>
        <w:pStyle w:val="Fechadesubseccin"/>
        <w:rPr>
          <w:lang w:val="es-ES"/>
        </w:rPr>
      </w:pPr>
      <w:r>
        <w:rPr>
          <w:rStyle w:val="nfasisintenso"/>
          <w:b w:val="0"/>
          <w:i w:val="0"/>
        </w:rPr>
        <w:t>Repartidor</w:t>
      </w:r>
      <w:r w:rsidR="00C11F24">
        <w:rPr>
          <w:rStyle w:val="nfasisintenso"/>
          <w:b w:val="0"/>
          <w:i w:val="0"/>
        </w:rPr>
        <w:t xml:space="preserve"> </w:t>
      </w:r>
      <w:r w:rsidR="00C11F24">
        <w:rPr>
          <w:b/>
          <w:bCs/>
          <w:i/>
          <w:iCs/>
        </w:rPr>
        <w:t xml:space="preserve">– 04 Enero 2023 </w:t>
      </w:r>
      <w:r w:rsidR="00C11F24">
        <w:rPr>
          <w:i/>
          <w:iCs/>
        </w:rPr>
        <w:t>– (</w:t>
      </w:r>
      <w:r w:rsidR="005158EA">
        <w:rPr>
          <w:i/>
          <w:iCs/>
          <w:lang w:val="es-ES"/>
        </w:rPr>
        <w:t>Eventual</w:t>
      </w:r>
      <w:r w:rsidR="00C11F24" w:rsidRPr="00042E2A">
        <w:rPr>
          <w:i/>
          <w:iCs/>
          <w:lang w:val="es-ES"/>
        </w:rPr>
        <w:t>)</w:t>
      </w:r>
    </w:p>
    <w:p w14:paraId="1C0A66AE" w14:textId="77777777" w:rsidR="00C11F24" w:rsidRDefault="00C11F24" w:rsidP="00C11F24">
      <w:pPr>
        <w:pStyle w:val="Fechadesubseccin"/>
        <w:rPr>
          <w:rStyle w:val="nfasis"/>
          <w:i w:val="0"/>
          <w:color w:val="6076B4" w:themeColor="accent1"/>
        </w:rPr>
      </w:pPr>
    </w:p>
    <w:p w14:paraId="3690F8F9" w14:textId="77777777" w:rsidR="00CA15B5" w:rsidRDefault="00CA15B5" w:rsidP="00CA15B5">
      <w:pPr>
        <w:pStyle w:val="Sinespaciad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  <w:lang w:val="es-ES"/>
        </w:rPr>
        <w:t>Freelance</w:t>
      </w:r>
    </w:p>
    <w:p w14:paraId="72AC34BB" w14:textId="621A1FE1" w:rsidR="00CA15B5" w:rsidRDefault="00CA15B5" w:rsidP="00CA15B5">
      <w:pPr>
        <w:pStyle w:val="Fechadesubseccin"/>
        <w:rPr>
          <w:rStyle w:val="nfasis"/>
          <w:i w:val="0"/>
          <w:color w:val="6076B4" w:themeColor="accent1"/>
        </w:rPr>
      </w:pPr>
      <w:r>
        <w:rPr>
          <w:rStyle w:val="nfasisintenso"/>
          <w:b w:val="0"/>
          <w:i w:val="0"/>
        </w:rPr>
        <w:t xml:space="preserve">Diseño web </w:t>
      </w:r>
      <w:r>
        <w:rPr>
          <w:b/>
          <w:bCs/>
          <w:i/>
          <w:iCs/>
        </w:rPr>
        <w:t>– 10 Septiembre 2017</w:t>
      </w:r>
      <w:r>
        <w:rPr>
          <w:lang w:val="es-ES"/>
        </w:rPr>
        <w:t xml:space="preserve"> – </w:t>
      </w:r>
      <w:r w:rsidR="0045397D">
        <w:rPr>
          <w:lang w:val="es-ES"/>
        </w:rPr>
        <w:t>Esporádico</w:t>
      </w:r>
      <w:r>
        <w:rPr>
          <w:lang w:val="es-ES"/>
        </w:rPr>
        <w:t xml:space="preserve"> [</w:t>
      </w:r>
      <w:r w:rsidR="000775F5">
        <w:rPr>
          <w:lang w:val="es-ES"/>
        </w:rPr>
        <w:t>Diseñador</w:t>
      </w:r>
      <w:r>
        <w:rPr>
          <w:lang w:val="es-ES"/>
        </w:rPr>
        <w:t xml:space="preserve"> Web]</w:t>
      </w:r>
    </w:p>
    <w:p w14:paraId="536FE6B0" w14:textId="77777777" w:rsidR="00CA15B5" w:rsidRPr="0041639F" w:rsidRDefault="00CA15B5" w:rsidP="00CA15B5">
      <w:pPr>
        <w:rPr>
          <w:rFonts w:asciiTheme="majorHAnsi" w:hAnsiTheme="majorHAnsi"/>
          <w:lang w:val="es-ES"/>
        </w:rPr>
      </w:pPr>
      <w:r w:rsidRPr="0041639F">
        <w:rPr>
          <w:rFonts w:asciiTheme="majorHAnsi" w:hAnsiTheme="majorHAnsi"/>
        </w:rPr>
        <w:t>Diseño web, complementación</w:t>
      </w:r>
      <w:r w:rsidR="0041639F" w:rsidRPr="0041639F">
        <w:rPr>
          <w:rFonts w:asciiTheme="majorHAnsi" w:hAnsiTheme="majorHAnsi"/>
        </w:rPr>
        <w:t>, arreglos</w:t>
      </w:r>
      <w:r w:rsidRPr="0041639F">
        <w:rPr>
          <w:rFonts w:asciiTheme="majorHAnsi" w:hAnsiTheme="majorHAnsi"/>
        </w:rPr>
        <w:t xml:space="preserve"> </w:t>
      </w:r>
    </w:p>
    <w:p w14:paraId="06F1D86A" w14:textId="77777777" w:rsidR="00E63ABF" w:rsidRDefault="00AE02B0">
      <w:pPr>
        <w:pStyle w:val="Sinespaciad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  <w:lang w:val="es-ES"/>
        </w:rPr>
        <w:t>Almacén</w:t>
      </w:r>
      <w:r w:rsidR="001B102A">
        <w:rPr>
          <w:color w:val="404040" w:themeColor="text1" w:themeTint="BF"/>
          <w:sz w:val="24"/>
          <w:szCs w:val="24"/>
          <w:lang w:val="es-ES"/>
        </w:rPr>
        <w:t xml:space="preserve"> | </w:t>
      </w:r>
      <w:r w:rsidR="00414E89">
        <w:rPr>
          <w:color w:val="404040" w:themeColor="text1" w:themeTint="BF"/>
          <w:sz w:val="24"/>
          <w:szCs w:val="24"/>
        </w:rPr>
        <w:t>América</w:t>
      </w:r>
      <w:r w:rsidR="00175C44">
        <w:rPr>
          <w:color w:val="404040" w:themeColor="text1" w:themeTint="BF"/>
          <w:sz w:val="24"/>
          <w:szCs w:val="24"/>
        </w:rPr>
        <w:t xml:space="preserve"> 1285</w:t>
      </w:r>
    </w:p>
    <w:p w14:paraId="07081242" w14:textId="7E05516F" w:rsidR="00E63ABF" w:rsidRDefault="00414E89">
      <w:pPr>
        <w:pStyle w:val="Fechadesubseccin"/>
        <w:rPr>
          <w:rStyle w:val="nfasis"/>
          <w:i w:val="0"/>
          <w:color w:val="6076B4" w:themeColor="accent1"/>
        </w:rPr>
      </w:pPr>
      <w:r>
        <w:rPr>
          <w:rStyle w:val="nfasisintenso"/>
          <w:b w:val="0"/>
          <w:i w:val="0"/>
        </w:rPr>
        <w:t>Ayudante</w:t>
      </w:r>
      <w:r w:rsidR="009A10AE">
        <w:rPr>
          <w:rStyle w:val="nfasisintenso"/>
          <w:b w:val="0"/>
          <w:i w:val="0"/>
        </w:rPr>
        <w:t xml:space="preserve"> </w:t>
      </w:r>
      <w:r>
        <w:rPr>
          <w:b/>
          <w:bCs/>
          <w:i/>
          <w:iCs/>
        </w:rPr>
        <w:t>– 14 Mayo 2014</w:t>
      </w:r>
      <w:r w:rsidR="001B102A">
        <w:rPr>
          <w:lang w:val="es-ES"/>
        </w:rPr>
        <w:t xml:space="preserve"> – </w:t>
      </w:r>
      <w:r w:rsidR="00C45417">
        <w:rPr>
          <w:lang w:val="es-ES"/>
        </w:rPr>
        <w:t>08</w:t>
      </w:r>
      <w:r w:rsidRPr="00414E89">
        <w:rPr>
          <w:b/>
          <w:i/>
        </w:rPr>
        <w:t xml:space="preserve"> Octubre 2014</w:t>
      </w:r>
    </w:p>
    <w:p w14:paraId="5BB126D9" w14:textId="77777777" w:rsidR="00E63ABF" w:rsidRPr="0041639F" w:rsidRDefault="00414E89">
      <w:pPr>
        <w:rPr>
          <w:rFonts w:asciiTheme="majorHAnsi" w:hAnsiTheme="majorHAnsi"/>
        </w:rPr>
      </w:pPr>
      <w:r w:rsidRPr="0041639F">
        <w:rPr>
          <w:rFonts w:asciiTheme="majorHAnsi" w:hAnsiTheme="majorHAnsi"/>
        </w:rPr>
        <w:t>Atención al cliente</w:t>
      </w:r>
      <w:r w:rsidR="00AE02B0" w:rsidRPr="0041639F">
        <w:rPr>
          <w:rFonts w:asciiTheme="majorHAnsi" w:hAnsiTheme="majorHAnsi"/>
        </w:rPr>
        <w:t>, Fiambrería</w:t>
      </w:r>
    </w:p>
    <w:p w14:paraId="362C2780" w14:textId="77777777" w:rsidR="00414E89" w:rsidRDefault="00414E89" w:rsidP="00414E89">
      <w:pPr>
        <w:pStyle w:val="Sinespaciad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  <w:lang w:val="es-ES"/>
        </w:rPr>
        <w:t xml:space="preserve">Maná Despacho de pan | </w:t>
      </w:r>
      <w:r>
        <w:rPr>
          <w:color w:val="404040" w:themeColor="text1" w:themeTint="BF"/>
          <w:sz w:val="24"/>
          <w:szCs w:val="24"/>
        </w:rPr>
        <w:t>Paso de Uspallata 2405</w:t>
      </w:r>
    </w:p>
    <w:p w14:paraId="56F43D14" w14:textId="61972222" w:rsidR="00414E89" w:rsidRDefault="00414E89" w:rsidP="00414E89">
      <w:pPr>
        <w:pStyle w:val="Fechadesubseccin"/>
        <w:rPr>
          <w:rStyle w:val="nfasis"/>
          <w:i w:val="0"/>
          <w:color w:val="6076B4" w:themeColor="accent1"/>
        </w:rPr>
      </w:pPr>
      <w:r>
        <w:rPr>
          <w:rStyle w:val="nfasisintenso"/>
          <w:b w:val="0"/>
          <w:i w:val="0"/>
        </w:rPr>
        <w:t>Ayudante</w:t>
      </w:r>
      <w:r w:rsidR="009A10AE">
        <w:rPr>
          <w:rStyle w:val="nfasisintenso"/>
          <w:b w:val="0"/>
          <w:i w:val="0"/>
        </w:rPr>
        <w:t xml:space="preserve"> </w:t>
      </w:r>
      <w:r>
        <w:rPr>
          <w:b/>
          <w:bCs/>
          <w:i/>
          <w:iCs/>
        </w:rPr>
        <w:t>– 01 Enero 2010</w:t>
      </w:r>
      <w:r>
        <w:rPr>
          <w:lang w:val="es-ES"/>
        </w:rPr>
        <w:t xml:space="preserve"> – </w:t>
      </w:r>
      <w:r w:rsidRPr="00414E89">
        <w:rPr>
          <w:b/>
          <w:i/>
        </w:rPr>
        <w:t xml:space="preserve">11 </w:t>
      </w:r>
      <w:proofErr w:type="gramStart"/>
      <w:r w:rsidRPr="00414E89">
        <w:rPr>
          <w:b/>
          <w:i/>
        </w:rPr>
        <w:t>Junio</w:t>
      </w:r>
      <w:proofErr w:type="gramEnd"/>
      <w:r w:rsidRPr="00414E89">
        <w:rPr>
          <w:b/>
          <w:i/>
        </w:rPr>
        <w:t xml:space="preserve"> 2011</w:t>
      </w:r>
    </w:p>
    <w:p w14:paraId="6622DCF7" w14:textId="138681DA" w:rsidR="00414E89" w:rsidRPr="0041639F" w:rsidRDefault="00414E89" w:rsidP="00414E89">
      <w:pPr>
        <w:spacing w:after="0"/>
        <w:rPr>
          <w:rFonts w:asciiTheme="majorHAnsi" w:hAnsiTheme="majorHAnsi"/>
        </w:rPr>
      </w:pPr>
      <w:r w:rsidRPr="0041639F">
        <w:rPr>
          <w:rFonts w:asciiTheme="majorHAnsi" w:hAnsiTheme="majorHAnsi"/>
        </w:rPr>
        <w:t>Atención al cliente</w:t>
      </w:r>
      <w:r w:rsidR="00C11F24">
        <w:rPr>
          <w:rFonts w:asciiTheme="majorHAnsi" w:hAnsiTheme="majorHAnsi"/>
        </w:rPr>
        <w:t xml:space="preserve">, </w:t>
      </w:r>
      <w:r w:rsidRPr="0041639F">
        <w:rPr>
          <w:rFonts w:asciiTheme="majorHAnsi" w:hAnsiTheme="majorHAnsi"/>
        </w:rPr>
        <w:t xml:space="preserve">Ayudante en cocina </w:t>
      </w:r>
    </w:p>
    <w:p w14:paraId="6283EEBB" w14:textId="77777777" w:rsidR="00414E89" w:rsidRDefault="00414E89" w:rsidP="00414E89">
      <w:pPr>
        <w:spacing w:after="0"/>
      </w:pPr>
    </w:p>
    <w:p w14:paraId="7A6A7790" w14:textId="77777777" w:rsidR="00414E89" w:rsidRDefault="00414E89" w:rsidP="00414E89">
      <w:pPr>
        <w:pStyle w:val="Sinespaciad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  <w:lang w:val="es-ES"/>
        </w:rPr>
        <w:t xml:space="preserve">Trabajos Ocasionales | </w:t>
      </w:r>
    </w:p>
    <w:p w14:paraId="6179C446" w14:textId="6A04C8F9" w:rsidR="00414E89" w:rsidRDefault="0045397D" w:rsidP="00AE02B0">
      <w:pPr>
        <w:pStyle w:val="Fechadesubseccin"/>
      </w:pPr>
      <w:r>
        <w:rPr>
          <w:rStyle w:val="nfasisintenso"/>
          <w:b w:val="0"/>
          <w:i w:val="0"/>
        </w:rPr>
        <w:t>Sereno</w:t>
      </w:r>
      <w:r w:rsidR="00C11F24">
        <w:rPr>
          <w:rStyle w:val="nfasisintenso"/>
          <w:b w:val="0"/>
          <w:i w:val="0"/>
        </w:rPr>
        <w:t>/casero</w:t>
      </w:r>
      <w:r w:rsidR="00414E89">
        <w:rPr>
          <w:rStyle w:val="nfasisintenso"/>
          <w:b w:val="0"/>
          <w:i w:val="0"/>
        </w:rPr>
        <w:t>, otros</w:t>
      </w:r>
    </w:p>
    <w:p w14:paraId="412CB499" w14:textId="53FE65E0" w:rsidR="009A10AE" w:rsidRPr="009A10AE" w:rsidRDefault="009A10AE" w:rsidP="009A10AE">
      <w:pPr>
        <w:pStyle w:val="Encabezadodeseccin"/>
      </w:pPr>
      <w:r>
        <w:t>Conocimientos extras</w:t>
      </w:r>
    </w:p>
    <w:p w14:paraId="2108D4A8" w14:textId="312CEC96" w:rsidR="00FE6F8A" w:rsidRPr="0041639F" w:rsidRDefault="00FE6F8A" w:rsidP="009A10AE">
      <w:pPr>
        <w:spacing w:after="60"/>
        <w:rPr>
          <w:rFonts w:asciiTheme="majorHAnsi" w:hAnsiTheme="majorHAnsi"/>
        </w:rPr>
      </w:pPr>
      <w:r w:rsidRPr="0041639F">
        <w:rPr>
          <w:rFonts w:asciiTheme="majorHAnsi" w:hAnsiTheme="majorHAnsi"/>
        </w:rPr>
        <w:t xml:space="preserve">Microsoft </w:t>
      </w:r>
      <w:r w:rsidRPr="0041639F">
        <w:rPr>
          <w:rFonts w:asciiTheme="majorHAnsi" w:hAnsiTheme="majorHAnsi"/>
          <w:b/>
        </w:rPr>
        <w:t xml:space="preserve">Pack </w:t>
      </w:r>
      <w:r w:rsidR="00AE02B0" w:rsidRPr="0041639F">
        <w:rPr>
          <w:rFonts w:asciiTheme="majorHAnsi" w:hAnsiTheme="majorHAnsi"/>
          <w:b/>
        </w:rPr>
        <w:t>Office</w:t>
      </w:r>
      <w:r w:rsidR="0041639F" w:rsidRPr="0041639F">
        <w:rPr>
          <w:rFonts w:asciiTheme="majorHAnsi" w:hAnsiTheme="majorHAnsi"/>
        </w:rPr>
        <w:t xml:space="preserve"> </w:t>
      </w:r>
    </w:p>
    <w:p w14:paraId="62A6438A" w14:textId="5043ACAD" w:rsidR="009A10AE" w:rsidRPr="009A10AE" w:rsidRDefault="003619F0" w:rsidP="009A10AE">
      <w:pPr>
        <w:spacing w:after="0"/>
      </w:pPr>
      <w:r>
        <w:rPr>
          <w:rFonts w:asciiTheme="majorHAnsi" w:hAnsiTheme="majorHAnsi"/>
        </w:rPr>
        <w:t>Diseño gráfico</w:t>
      </w:r>
      <w:r w:rsidR="009A10AE">
        <w:rPr>
          <w:rFonts w:asciiTheme="majorHAnsi" w:hAnsiTheme="majorHAnsi"/>
        </w:rPr>
        <w:t xml:space="preserve"> - </w:t>
      </w:r>
      <w:proofErr w:type="spellStart"/>
      <w:r w:rsidR="009A10AE">
        <w:rPr>
          <w:rFonts w:asciiTheme="majorHAnsi" w:hAnsiTheme="majorHAnsi"/>
        </w:rPr>
        <w:t>Phostoshop</w:t>
      </w:r>
      <w:proofErr w:type="spellEnd"/>
    </w:p>
    <w:p w14:paraId="16891795" w14:textId="3A09AF1D" w:rsidR="00FE6F8A" w:rsidRPr="009A10AE" w:rsidRDefault="009A10AE" w:rsidP="009A10AE">
      <w:pPr>
        <w:spacing w:after="0"/>
        <w:rPr>
          <w:rFonts w:asciiTheme="majorHAnsi" w:hAnsiTheme="majorHAnsi"/>
          <w:iCs/>
        </w:rPr>
      </w:pPr>
      <w:r>
        <w:rPr>
          <w:rFonts w:asciiTheme="majorHAnsi" w:hAnsiTheme="majorHAnsi"/>
        </w:rPr>
        <w:t>SolidWorks</w:t>
      </w:r>
      <w:r w:rsidRPr="0041639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- </w:t>
      </w:r>
      <w:r>
        <w:rPr>
          <w:rFonts w:asciiTheme="majorHAnsi" w:hAnsiTheme="majorHAnsi"/>
          <w:bCs/>
          <w:iCs/>
        </w:rPr>
        <w:t>Armado de planos, piezas</w:t>
      </w:r>
      <w:r w:rsidR="005158EA">
        <w:rPr>
          <w:rFonts w:asciiTheme="majorHAnsi" w:hAnsiTheme="majorHAnsi"/>
          <w:bCs/>
          <w:iCs/>
        </w:rPr>
        <w:t xml:space="preserve"> 3D</w:t>
      </w:r>
    </w:p>
    <w:p w14:paraId="245A6ED2" w14:textId="77777777" w:rsidR="009C60A1" w:rsidRPr="0041639F" w:rsidRDefault="00FE6F8A" w:rsidP="007D5674">
      <w:pPr>
        <w:spacing w:after="60"/>
        <w:rPr>
          <w:rFonts w:asciiTheme="majorHAnsi" w:hAnsiTheme="majorHAnsi"/>
        </w:rPr>
      </w:pPr>
      <w:r w:rsidRPr="0041639F">
        <w:rPr>
          <w:rFonts w:asciiTheme="majorHAnsi" w:hAnsiTheme="majorHAnsi"/>
        </w:rPr>
        <w:t xml:space="preserve">Reparación y mantenimiento de PC </w:t>
      </w:r>
    </w:p>
    <w:p w14:paraId="0B21A11C" w14:textId="5DB960CE" w:rsidR="009705E9" w:rsidRPr="003C430B" w:rsidRDefault="00FE6F8A" w:rsidP="003C430B">
      <w:pPr>
        <w:spacing w:after="60"/>
        <w:rPr>
          <w:rFonts w:asciiTheme="majorHAnsi" w:hAnsiTheme="majorHAnsi"/>
        </w:rPr>
      </w:pPr>
      <w:r w:rsidRPr="0041639F">
        <w:rPr>
          <w:rFonts w:asciiTheme="majorHAnsi" w:hAnsiTheme="majorHAnsi"/>
        </w:rPr>
        <w:t>Optimización de PC</w:t>
      </w:r>
    </w:p>
    <w:sectPr w:rsidR="009705E9" w:rsidRPr="003C430B" w:rsidSect="00A72BBC">
      <w:headerReference w:type="default" r:id="rId10"/>
      <w:headerReference w:type="first" r:id="rId11"/>
      <w:pgSz w:w="11907" w:h="16839"/>
      <w:pgMar w:top="1417" w:right="1701" w:bottom="1417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57052" w14:textId="77777777" w:rsidR="001E44F3" w:rsidRDefault="001E44F3">
      <w:pPr>
        <w:spacing w:after="0" w:line="240" w:lineRule="auto"/>
      </w:pPr>
      <w:r>
        <w:separator/>
      </w:r>
    </w:p>
  </w:endnote>
  <w:endnote w:type="continuationSeparator" w:id="0">
    <w:p w14:paraId="580F6991" w14:textId="77777777" w:rsidR="001E44F3" w:rsidRDefault="001E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462A" w14:textId="77777777" w:rsidR="001E44F3" w:rsidRDefault="001E44F3">
      <w:pPr>
        <w:spacing w:after="0" w:line="240" w:lineRule="auto"/>
      </w:pPr>
      <w:r>
        <w:separator/>
      </w:r>
    </w:p>
  </w:footnote>
  <w:footnote w:type="continuationSeparator" w:id="0">
    <w:p w14:paraId="233E9970" w14:textId="77777777" w:rsidR="001E44F3" w:rsidRDefault="001E4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C2824" w14:textId="1C8BFFB8" w:rsidR="00E63ABF" w:rsidRDefault="00000000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370996696"/>
        <w:placeholder>
          <w:docPart w:val="7ED484E0DC69414C92FE4169E889052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C6736B">
          <w:rPr>
            <w:color w:val="6076B4" w:themeColor="accent1"/>
          </w:rPr>
          <w:t>Joel Miguel Valente</w:t>
        </w:r>
      </w:sdtContent>
    </w:sdt>
  </w:p>
  <w:p w14:paraId="7A1CA100" w14:textId="77777777" w:rsidR="00E63ABF" w:rsidRDefault="001B102A">
    <w:pPr>
      <w:pStyle w:val="Encabezad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16AD3" w14:textId="76240E06" w:rsidR="00D26340" w:rsidRDefault="00BC6407">
    <w:pPr>
      <w:pStyle w:val="Encabezado"/>
    </w:pPr>
    <w:r>
      <w:rPr>
        <w:noProof/>
        <w:lang w:val="es-ES" w:eastAsia="zh-TW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78FE8FF1" wp14:editId="60033563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9525" t="9525" r="10795" b="127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ítulo"/>
                              <w:id w:val="538682326"/>
                              <w:placeholder>
                                <w:docPart w:val="F71A9C85BD0649C380FB6CE600844613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58E51B9E" w14:textId="5D25ACA7" w:rsidR="00D26340" w:rsidRDefault="0068522C">
                                <w:pPr>
                                  <w:pStyle w:val="Encabez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Curriculum Vitae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ño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9EE2B8D" w14:textId="77777777" w:rsidR="00D26340" w:rsidRDefault="00D26340">
                                <w:pPr>
                                  <w:pStyle w:val="Encabezado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FE8FF1" id="Group 1" o:spid="_x0000_s1026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" fillcolor="#575f63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ítulo"/>
                        <w:id w:val="538682326"/>
                        <w:placeholder>
                          <w:docPart w:val="F71A9C85BD0649C380FB6CE600844613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58E51B9E" w14:textId="5D25ACA7" w:rsidR="00D26340" w:rsidRDefault="0068522C">
                          <w:pPr>
                            <w:pStyle w:val="Encabezad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Curriculum Vitae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" fillcolor="#e68422 [3206]" stroked="f" strokecolor="white [3212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Año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1-0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9EE2B8D" w14:textId="77777777" w:rsidR="00D26340" w:rsidRDefault="00D26340">
                          <w:pPr>
                            <w:pStyle w:val="Encabezado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2016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73F4B"/>
    <w:multiLevelType w:val="hybridMultilevel"/>
    <w:tmpl w:val="BBDEA4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C330B8"/>
    <w:multiLevelType w:val="hybridMultilevel"/>
    <w:tmpl w:val="7090B3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47213"/>
    <w:multiLevelType w:val="hybridMultilevel"/>
    <w:tmpl w:val="3E6072B6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59143471">
    <w:abstractNumId w:val="6"/>
  </w:num>
  <w:num w:numId="2" w16cid:durableId="599798898">
    <w:abstractNumId w:val="2"/>
  </w:num>
  <w:num w:numId="3" w16cid:durableId="1697735464">
    <w:abstractNumId w:val="3"/>
  </w:num>
  <w:num w:numId="4" w16cid:durableId="2121682202">
    <w:abstractNumId w:val="0"/>
  </w:num>
  <w:num w:numId="5" w16cid:durableId="1787507242">
    <w:abstractNumId w:val="4"/>
  </w:num>
  <w:num w:numId="6" w16cid:durableId="1529875813">
    <w:abstractNumId w:val="1"/>
  </w:num>
  <w:num w:numId="7" w16cid:durableId="1896501664">
    <w:abstractNumId w:val="5"/>
  </w:num>
  <w:num w:numId="8" w16cid:durableId="4070714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6C"/>
    <w:rsid w:val="00006856"/>
    <w:rsid w:val="00042E2A"/>
    <w:rsid w:val="000616EA"/>
    <w:rsid w:val="000775F5"/>
    <w:rsid w:val="000B3F7F"/>
    <w:rsid w:val="00121B9E"/>
    <w:rsid w:val="0014393A"/>
    <w:rsid w:val="001535F8"/>
    <w:rsid w:val="00175C44"/>
    <w:rsid w:val="001A66FC"/>
    <w:rsid w:val="001B102A"/>
    <w:rsid w:val="001B39C7"/>
    <w:rsid w:val="001D789D"/>
    <w:rsid w:val="001E44F3"/>
    <w:rsid w:val="00264DF5"/>
    <w:rsid w:val="00284AF4"/>
    <w:rsid w:val="00284F5A"/>
    <w:rsid w:val="00287360"/>
    <w:rsid w:val="002B1B23"/>
    <w:rsid w:val="002C3556"/>
    <w:rsid w:val="003619F0"/>
    <w:rsid w:val="003B5E6A"/>
    <w:rsid w:val="003C430B"/>
    <w:rsid w:val="003D6DD5"/>
    <w:rsid w:val="00414E89"/>
    <w:rsid w:val="0041639F"/>
    <w:rsid w:val="00444561"/>
    <w:rsid w:val="00447A2E"/>
    <w:rsid w:val="0045397D"/>
    <w:rsid w:val="00462D9F"/>
    <w:rsid w:val="004B2552"/>
    <w:rsid w:val="004D4424"/>
    <w:rsid w:val="00512227"/>
    <w:rsid w:val="005158EA"/>
    <w:rsid w:val="0057128D"/>
    <w:rsid w:val="005808E2"/>
    <w:rsid w:val="00587A38"/>
    <w:rsid w:val="005B4690"/>
    <w:rsid w:val="005D42A6"/>
    <w:rsid w:val="005F2C5A"/>
    <w:rsid w:val="0061656C"/>
    <w:rsid w:val="00623B07"/>
    <w:rsid w:val="0068522C"/>
    <w:rsid w:val="006A370F"/>
    <w:rsid w:val="006D7315"/>
    <w:rsid w:val="006F054B"/>
    <w:rsid w:val="0070063B"/>
    <w:rsid w:val="00713283"/>
    <w:rsid w:val="007639EE"/>
    <w:rsid w:val="0078224B"/>
    <w:rsid w:val="007D5674"/>
    <w:rsid w:val="00834E0B"/>
    <w:rsid w:val="0088427F"/>
    <w:rsid w:val="008C7D87"/>
    <w:rsid w:val="008D5FCD"/>
    <w:rsid w:val="00927F7E"/>
    <w:rsid w:val="00954383"/>
    <w:rsid w:val="009705E9"/>
    <w:rsid w:val="009A10AE"/>
    <w:rsid w:val="009A55B3"/>
    <w:rsid w:val="009C2FAA"/>
    <w:rsid w:val="009C60A1"/>
    <w:rsid w:val="009C6FC2"/>
    <w:rsid w:val="009E6188"/>
    <w:rsid w:val="00A03068"/>
    <w:rsid w:val="00A25CD3"/>
    <w:rsid w:val="00A63DE5"/>
    <w:rsid w:val="00A72BBC"/>
    <w:rsid w:val="00AD0A04"/>
    <w:rsid w:val="00AE02B0"/>
    <w:rsid w:val="00AF1777"/>
    <w:rsid w:val="00BB3039"/>
    <w:rsid w:val="00BC6407"/>
    <w:rsid w:val="00C11F24"/>
    <w:rsid w:val="00C2108F"/>
    <w:rsid w:val="00C45417"/>
    <w:rsid w:val="00C472B2"/>
    <w:rsid w:val="00C536FA"/>
    <w:rsid w:val="00C6736B"/>
    <w:rsid w:val="00C933FC"/>
    <w:rsid w:val="00CA15B5"/>
    <w:rsid w:val="00CC504A"/>
    <w:rsid w:val="00CC5A06"/>
    <w:rsid w:val="00CE2449"/>
    <w:rsid w:val="00CE6666"/>
    <w:rsid w:val="00CF4835"/>
    <w:rsid w:val="00CF547A"/>
    <w:rsid w:val="00D23592"/>
    <w:rsid w:val="00D26340"/>
    <w:rsid w:val="00D279D7"/>
    <w:rsid w:val="00D5383F"/>
    <w:rsid w:val="00D830B0"/>
    <w:rsid w:val="00D936EE"/>
    <w:rsid w:val="00DA32AA"/>
    <w:rsid w:val="00DF4EEF"/>
    <w:rsid w:val="00E15CC0"/>
    <w:rsid w:val="00E63ABF"/>
    <w:rsid w:val="00E76402"/>
    <w:rsid w:val="00E9280F"/>
    <w:rsid w:val="00E95EF5"/>
    <w:rsid w:val="00ED5E48"/>
    <w:rsid w:val="00F401EA"/>
    <w:rsid w:val="00F52113"/>
    <w:rsid w:val="00F8715F"/>
    <w:rsid w:val="00FB6708"/>
    <w:rsid w:val="00FE6F8A"/>
    <w:rsid w:val="00FF5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1ABB62"/>
  <w15:docId w15:val="{00C9EADD-FAF5-4FB0-977E-51C17A01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A04"/>
  </w:style>
  <w:style w:type="paragraph" w:styleId="Ttulo1">
    <w:name w:val="heading 1"/>
    <w:basedOn w:val="Normal"/>
    <w:next w:val="Normal"/>
    <w:link w:val="Ttulo1Car"/>
    <w:uiPriority w:val="9"/>
    <w:qFormat/>
    <w:rsid w:val="00AD0A0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0A04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A04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A04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A04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A04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A04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A04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A04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AD0A04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rsid w:val="00AD0A04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AD0A04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D0A04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A04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A04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A04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A04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A04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A04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A04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D0A04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D0A04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AD0A04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A04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0A04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D0A04"/>
    <w:rPr>
      <w:b/>
      <w:bCs/>
    </w:rPr>
  </w:style>
  <w:style w:type="character" w:styleId="nfasis">
    <w:name w:val="Emphasis"/>
    <w:basedOn w:val="Fuentedeprrafopredeter"/>
    <w:uiPriority w:val="20"/>
    <w:qFormat/>
    <w:rsid w:val="00AD0A04"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rsid w:val="00AD0A0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D0A04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AD0A04"/>
    <w:rPr>
      <w:rFonts w:asciiTheme="majorHAnsi" w:hAnsiTheme="majorHAnsi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A04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A04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</w:rPr>
  </w:style>
  <w:style w:type="character" w:styleId="nfasissutil">
    <w:name w:val="Subtle Emphasis"/>
    <w:basedOn w:val="Fuentedeprrafopredeter"/>
    <w:uiPriority w:val="19"/>
    <w:qFormat/>
    <w:rsid w:val="00AD0A04"/>
    <w:rPr>
      <w:i/>
      <w:iCs/>
      <w:color w:val="000000"/>
    </w:rPr>
  </w:style>
  <w:style w:type="character" w:styleId="nfasisintenso">
    <w:name w:val="Intense Emphasis"/>
    <w:aliases w:val="Subsection Intense Emphasis"/>
    <w:basedOn w:val="Fuentedeprrafopredeter"/>
    <w:uiPriority w:val="21"/>
    <w:qFormat/>
    <w:rsid w:val="00AD0A04"/>
    <w:rPr>
      <w:b/>
      <w:bCs/>
      <w:i/>
      <w:iCs/>
      <w:caps w:val="0"/>
      <w:smallCaps w:val="0"/>
      <w:color w:val="6076B4" w:themeColor="accent1"/>
    </w:rPr>
  </w:style>
  <w:style w:type="character" w:styleId="Referenciasutil">
    <w:name w:val="Subtle Reference"/>
    <w:basedOn w:val="Fuentedeprrafopredeter"/>
    <w:uiPriority w:val="31"/>
    <w:qFormat/>
    <w:rsid w:val="00AD0A04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AD0A04"/>
    <w:rPr>
      <w:b/>
      <w:bCs/>
      <w:caps w:val="0"/>
      <w:smallCaps w:val="0"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D0A04"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D0A04"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sid w:val="00AD0A0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0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A04"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rsid w:val="00AD0A04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D0A04"/>
  </w:style>
  <w:style w:type="paragraph" w:customStyle="1" w:styleId="Subseccin">
    <w:name w:val="Subsección"/>
    <w:basedOn w:val="Ttulo2"/>
    <w:rsid w:val="00AD0A04"/>
    <w:pPr>
      <w:spacing w:before="0"/>
    </w:pPr>
  </w:style>
  <w:style w:type="paragraph" w:customStyle="1" w:styleId="Fechadesubseccin">
    <w:name w:val="Fecha de subsección"/>
    <w:basedOn w:val="Normal"/>
    <w:rsid w:val="00AD0A04"/>
    <w:pPr>
      <w:spacing w:after="0"/>
    </w:pPr>
    <w:rPr>
      <w:color w:val="6076B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AD0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A04"/>
  </w:style>
  <w:style w:type="paragraph" w:styleId="Piedepgina">
    <w:name w:val="footer"/>
    <w:basedOn w:val="Normal"/>
    <w:link w:val="PiedepginaCar"/>
    <w:uiPriority w:val="99"/>
    <w:unhideWhenUsed/>
    <w:rsid w:val="00AD0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A04"/>
  </w:style>
  <w:style w:type="table" w:styleId="Tablaconcuadrcula">
    <w:name w:val="Table Grid"/>
    <w:basedOn w:val="Tablanormal"/>
    <w:uiPriority w:val="59"/>
    <w:rsid w:val="00AD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789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789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D789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D789D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6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as%20Ins\Office%202010%20ins\Templates\3082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2E6CE8213F42F5B91C32882A567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4CC7D-ABD3-411B-BDA5-D697FF501838}"/>
      </w:docPartPr>
      <w:docPartBody>
        <w:p w:rsidR="00CE0AB4" w:rsidRDefault="00577FA6">
          <w:pPr>
            <w:pStyle w:val="892E6CE8213F42F5B91C32882A5670EB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EE02AA684C7E425A84F47E6D05FB9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94F-D989-4DE2-945B-10A639AB7B14}"/>
      </w:docPartPr>
      <w:docPartBody>
        <w:p w:rsidR="00CE0AB4" w:rsidRDefault="00577FA6">
          <w:pPr>
            <w:pStyle w:val="EE02AA684C7E425A84F47E6D05FB9649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749571C694C440DD970D2F6D1198F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E7047-94F5-4160-B27F-68945F612140}"/>
      </w:docPartPr>
      <w:docPartBody>
        <w:p w:rsidR="00CE0AB4" w:rsidRDefault="00577FA6">
          <w:pPr>
            <w:pStyle w:val="749571C694C440DD970D2F6D1198FCC3"/>
          </w:pPr>
          <w:r>
            <w:rPr>
              <w:color w:val="44546A" w:themeColor="text2"/>
              <w:lang w:val="es-ES"/>
            </w:rPr>
            <w:t>[Escriba su correo electrónico]</w:t>
          </w:r>
        </w:p>
      </w:docPartBody>
    </w:docPart>
    <w:docPart>
      <w:docPartPr>
        <w:name w:val="7ED484E0DC69414C92FE4169E8890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E783C-7FA8-430D-BD25-B5ED3CEB3794}"/>
      </w:docPartPr>
      <w:docPartBody>
        <w:p w:rsidR="00CE0AB4" w:rsidRDefault="00577FA6">
          <w:pPr>
            <w:pStyle w:val="7ED484E0DC69414C92FE4169E8890525"/>
          </w:pPr>
          <w:r>
            <w:rPr>
              <w:lang w:val="es-ES"/>
            </w:rPr>
            <w:t>[Escriba la lista de aptitudes]</w:t>
          </w:r>
        </w:p>
      </w:docPartBody>
    </w:docPart>
    <w:docPart>
      <w:docPartPr>
        <w:name w:val="F71A9C85BD0649C380FB6CE600844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E48A1-2126-46A4-BC44-903996FFD63A}"/>
      </w:docPartPr>
      <w:docPartBody>
        <w:p w:rsidR="004D248F" w:rsidRDefault="005D781A" w:rsidP="005D781A">
          <w:pPr>
            <w:pStyle w:val="F71A9C85BD0649C380FB6CE600844613"/>
          </w:pPr>
          <w:r>
            <w:rPr>
              <w:color w:val="FFFFFF" w:themeColor="background1"/>
              <w:sz w:val="28"/>
              <w:szCs w:val="28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61B"/>
    <w:rsid w:val="0011642C"/>
    <w:rsid w:val="00413303"/>
    <w:rsid w:val="00416D9C"/>
    <w:rsid w:val="004D248F"/>
    <w:rsid w:val="004E43EC"/>
    <w:rsid w:val="00577FA6"/>
    <w:rsid w:val="005C763B"/>
    <w:rsid w:val="005D781A"/>
    <w:rsid w:val="005F63D8"/>
    <w:rsid w:val="00727DB9"/>
    <w:rsid w:val="00742346"/>
    <w:rsid w:val="00854064"/>
    <w:rsid w:val="008E2C37"/>
    <w:rsid w:val="0094391C"/>
    <w:rsid w:val="009526BF"/>
    <w:rsid w:val="00987CD1"/>
    <w:rsid w:val="00A35FCD"/>
    <w:rsid w:val="00A45055"/>
    <w:rsid w:val="00A706D8"/>
    <w:rsid w:val="00B34BCE"/>
    <w:rsid w:val="00B53D95"/>
    <w:rsid w:val="00B72A8A"/>
    <w:rsid w:val="00BD6871"/>
    <w:rsid w:val="00C76A86"/>
    <w:rsid w:val="00CE0AB4"/>
    <w:rsid w:val="00CE3641"/>
    <w:rsid w:val="00D57270"/>
    <w:rsid w:val="00DE405C"/>
    <w:rsid w:val="00E64DA0"/>
    <w:rsid w:val="00E97F14"/>
    <w:rsid w:val="00EE761B"/>
    <w:rsid w:val="00F32713"/>
    <w:rsid w:val="00F5106C"/>
    <w:rsid w:val="00F56912"/>
    <w:rsid w:val="00F64811"/>
    <w:rsid w:val="00F73101"/>
    <w:rsid w:val="00FA202B"/>
    <w:rsid w:val="00FB4E48"/>
    <w:rsid w:val="00FB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D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B53D95"/>
    <w:rPr>
      <w:color w:val="808080"/>
    </w:rPr>
  </w:style>
  <w:style w:type="paragraph" w:customStyle="1" w:styleId="892E6CE8213F42F5B91C32882A5670EB">
    <w:name w:val="892E6CE8213F42F5B91C32882A5670EB"/>
    <w:rsid w:val="00B53D95"/>
  </w:style>
  <w:style w:type="paragraph" w:customStyle="1" w:styleId="EE02AA684C7E425A84F47E6D05FB9649">
    <w:name w:val="EE02AA684C7E425A84F47E6D05FB9649"/>
    <w:rsid w:val="00B53D95"/>
  </w:style>
  <w:style w:type="paragraph" w:customStyle="1" w:styleId="749571C694C440DD970D2F6D1198FCC3">
    <w:name w:val="749571C694C440DD970D2F6D1198FCC3"/>
    <w:rsid w:val="00B53D95"/>
  </w:style>
  <w:style w:type="character" w:styleId="nfasisintenso">
    <w:name w:val="Intense Emphasis"/>
    <w:aliases w:val="Subsección Énfasis intenso"/>
    <w:basedOn w:val="Fuentedeprrafopredeter"/>
    <w:uiPriority w:val="21"/>
    <w:qFormat/>
    <w:rsid w:val="00B53D95"/>
    <w:rPr>
      <w:b/>
      <w:bCs/>
      <w:i/>
      <w:iCs/>
      <w:caps w:val="0"/>
      <w:smallCaps w:val="0"/>
      <w:color w:val="4472C4" w:themeColor="accent1"/>
    </w:rPr>
  </w:style>
  <w:style w:type="paragraph" w:customStyle="1" w:styleId="7ED484E0DC69414C92FE4169E8890525">
    <w:name w:val="7ED484E0DC69414C92FE4169E8890525"/>
    <w:rsid w:val="00B53D95"/>
  </w:style>
  <w:style w:type="paragraph" w:customStyle="1" w:styleId="F71A9C85BD0649C380FB6CE600844613">
    <w:name w:val="F71A9C85BD0649C380FB6CE600844613"/>
    <w:rsid w:val="005D78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</PublishDate>
  <Abstract/>
  <CompanyAddress>Paso de Uspallata 2405 </CompanyAddress>
  <CompanyPhone>011-15-57583283</CompanyPhone>
  <CompanyFax/>
  <CompanyEmail>joelmiguelvalente@gmail.com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6A16AFA-D1B0-41AC-AE66-575714A9E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0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/>
    </vt:vector>
  </TitlesOfParts>
  <Company>TheMasterCar3D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Joel Miguel Valente</dc:creator>
  <cp:keywords>Curriculum;vitae</cp:keywords>
  <cp:lastModifiedBy>Joel Miguel Valente</cp:lastModifiedBy>
  <cp:revision>2</cp:revision>
  <cp:lastPrinted>2023-12-09T15:45:00Z</cp:lastPrinted>
  <dcterms:created xsi:type="dcterms:W3CDTF">2023-12-09T15:46:00Z</dcterms:created>
  <dcterms:modified xsi:type="dcterms:W3CDTF">2023-12-09T15:46:00Z</dcterms:modified>
</cp:coreProperties>
</file>